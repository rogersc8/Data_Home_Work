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F816D2" w:rsidP="00F816D2">
      <w:pPr>
        <w:pStyle w:val="Title"/>
      </w:pPr>
      <w:r>
        <w:t>Conclusion:</w:t>
      </w:r>
    </w:p>
    <w:p w:rsidR="00524388" w:rsidRDefault="00F816D2" w:rsidP="00F816D2">
      <w:r>
        <w:t xml:space="preserve">Based on the data provided, it’s clear that </w:t>
      </w:r>
      <w:r w:rsidR="00A75C6A">
        <w:t xml:space="preserve">Music </w:t>
      </w:r>
      <w:r>
        <w:t xml:space="preserve">is the most successful category, out of </w:t>
      </w:r>
      <w:r w:rsidR="00A75C6A">
        <w:t>700 campaigns in this category, 77.14% were</w:t>
      </w:r>
      <w:r>
        <w:t xml:space="preserve"> successful</w:t>
      </w:r>
      <w:r w:rsidR="00A75C6A">
        <w:t>.</w:t>
      </w:r>
      <w:r>
        <w:t xml:space="preserve"> While Journalism seems to be the least popular, with only 24 campaigns, in this data set, 100% of them were canceled. We can see from the category study that Food was the least successful when it came to failed campaigns, with </w:t>
      </w:r>
      <w:r w:rsidR="00A75C6A">
        <w:t>a 70% failure rate.</w:t>
      </w:r>
    </w:p>
    <w:p w:rsidR="00524388" w:rsidRDefault="00F816D2">
      <w:pPr>
        <w:jc w:val="center"/>
      </w:pPr>
      <w:r>
        <w:rPr>
          <w:noProof/>
        </w:rPr>
        <w:drawing>
          <wp:inline distT="0" distB="0" distL="0" distR="0" wp14:anchorId="43374129" wp14:editId="6D8B2FBC">
            <wp:extent cx="7112000" cy="33909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DC9C7E5-5FAA-0946-9B11-2BBBFFF1748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24388" w:rsidRDefault="00A75C6A">
      <w:r>
        <w:t xml:space="preserve">Hardware, rock and documentary were the most successful subcategories with 100% success rates. </w:t>
      </w:r>
    </w:p>
    <w:p w:rsidR="00A75C6A" w:rsidRDefault="00A75C6A">
      <w:r>
        <w:rPr>
          <w:noProof/>
        </w:rPr>
        <w:lastRenderedPageBreak/>
        <w:drawing>
          <wp:inline distT="0" distB="0" distL="0" distR="0" wp14:anchorId="49E006E7" wp14:editId="295B3320">
            <wp:extent cx="5829300" cy="28829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212463-5701-F141-AD6A-2033C4CC415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A75C6A" w:rsidRDefault="00A75C6A">
      <w:r>
        <w:t xml:space="preserve">Based on the historical monthly data, </w:t>
      </w:r>
      <w:proofErr w:type="gramStart"/>
      <w:r>
        <w:t>May</w:t>
      </w:r>
      <w:proofErr w:type="gramEnd"/>
      <w:r>
        <w:t xml:space="preserve"> seems to be the best time to launch a </w:t>
      </w:r>
      <w:r w:rsidR="00FA23BD">
        <w:t>Kickstarter</w:t>
      </w:r>
      <w:bookmarkStart w:id="0" w:name="_GoBack"/>
      <w:bookmarkEnd w:id="0"/>
      <w:r>
        <w:t xml:space="preserve"> campaign with 60.62% of campaigns being successful. On the other hand, December seems like the month you would want to avoid starting a campaign as it only has a 44%</w:t>
      </w:r>
      <w:r w:rsidR="00FA23BD">
        <w:t xml:space="preserve"> success rate and a 46.8% failure rate. July had the most cancelations with 11.11%.</w:t>
      </w:r>
    </w:p>
    <w:p w:rsidR="00FA23BD" w:rsidRDefault="00FA23BD">
      <w:r>
        <w:rPr>
          <w:noProof/>
        </w:rPr>
        <w:drawing>
          <wp:inline distT="0" distB="0" distL="0" distR="0" wp14:anchorId="56EB4235" wp14:editId="6F5F0DF9">
            <wp:extent cx="6223000" cy="3251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C1D0FC26-46B0-7148-911A-2E7E68657B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sectPr w:rsidR="00FA23BD">
      <w:footerReference w:type="default" r:id="rId10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A93" w:rsidRDefault="000D4A93">
      <w:pPr>
        <w:spacing w:after="0" w:line="240" w:lineRule="auto"/>
      </w:pPr>
      <w:r>
        <w:separator/>
      </w:r>
    </w:p>
  </w:endnote>
  <w:endnote w:type="continuationSeparator" w:id="0">
    <w:p w:rsidR="000D4A93" w:rsidRDefault="000D4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A93" w:rsidRDefault="000D4A93">
      <w:pPr>
        <w:spacing w:after="0" w:line="240" w:lineRule="auto"/>
      </w:pPr>
      <w:r>
        <w:separator/>
      </w:r>
    </w:p>
  </w:footnote>
  <w:footnote w:type="continuationSeparator" w:id="0">
    <w:p w:rsidR="000D4A93" w:rsidRDefault="000D4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6D2"/>
    <w:rsid w:val="000A66FD"/>
    <w:rsid w:val="000D4A93"/>
    <w:rsid w:val="003F31CF"/>
    <w:rsid w:val="00524388"/>
    <w:rsid w:val="00A75C6A"/>
    <w:rsid w:val="00BB58E9"/>
    <w:rsid w:val="00E73AC0"/>
    <w:rsid w:val="00F816D2"/>
    <w:rsid w:val="00FA2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6BD9F9C4-5F90-5E48-8A2E-127B4E82A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lintschool/Library/Containers/com.microsoft.Word/Data/Library/Application%20Support/Microsoft/Office/16.0/DTS/en-US%7b2FF33F5B-CB57-D845-9637-17B10499BC22%7d/%7b3F355538-1304-284D-A463-A9E3BA015CCB%7dtf10002069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intschool/Download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intschool/Download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clintschool/Downloads/StarterBook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[StarterBook.xlsx]Catagory!PivotTable1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0.12201138093032489"/>
          <c:y val="0.14944473909673209"/>
          <c:w val="0.72267825896762905"/>
          <c:h val="0.70210301837270339"/>
        </c:manualLayout>
      </c:layout>
      <c:barChart>
        <c:barDir val="col"/>
        <c:grouping val="stacked"/>
        <c:varyColors val="0"/>
        <c:ser>
          <c:idx val="0"/>
          <c:order val="0"/>
          <c:tx>
            <c:strRef>
              <c:f>Catagory!$B$3:$B$4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Catagory!$A$5:$A$14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53-D548-8D3A-F49486A0853F}"/>
            </c:ext>
          </c:extLst>
        </c:ser>
        <c:ser>
          <c:idx val="1"/>
          <c:order val="1"/>
          <c:tx>
            <c:strRef>
              <c:f>Catagory!$C$3:$C$4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Catagory!$A$5:$A$14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Catagory!$C$5:$C$14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53-D548-8D3A-F49486A0853F}"/>
            </c:ext>
          </c:extLst>
        </c:ser>
        <c:ser>
          <c:idx val="2"/>
          <c:order val="2"/>
          <c:tx>
            <c:strRef>
              <c:f>Catagory!$D$3:$D$4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Catagory!$A$5:$A$14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Catagory!$D$5:$D$14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753-D548-8D3A-F49486A0853F}"/>
            </c:ext>
          </c:extLst>
        </c:ser>
        <c:ser>
          <c:idx val="3"/>
          <c:order val="3"/>
          <c:tx>
            <c:strRef>
              <c:f>Catagory!$E$3:$E$4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Catagory!$A$5:$A$14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Catagory!$E$5:$E$14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2753-D548-8D3A-F49486A085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152145808"/>
        <c:axId val="184890096"/>
      </c:barChart>
      <c:catAx>
        <c:axId val="15214580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4890096"/>
        <c:crosses val="autoZero"/>
        <c:auto val="1"/>
        <c:lblAlgn val="ctr"/>
        <c:lblOffset val="100"/>
        <c:noMultiLvlLbl val="0"/>
      </c:catAx>
      <c:valAx>
        <c:axId val="1848900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21458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9360219678422548"/>
          <c:y val="0.36496042593121458"/>
          <c:w val="9.6313769602329125E-2"/>
          <c:h val="0.2234468197951939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[StarterBook.xlsx]Sub Catagory!PivotTable2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'Sub Catagory'!$B$4:$B$5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'Sub Catagory'!$A$6:$A$47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Catagory'!$B$6:$B$47</c:f>
              <c:numCache>
                <c:formatCode>General</c:formatCode>
                <c:ptCount val="41"/>
                <c:pt idx="4">
                  <c:v>40</c:v>
                </c:pt>
                <c:pt idx="5">
                  <c:v>180</c:v>
                </c:pt>
                <c:pt idx="7">
                  <c:v>40</c:v>
                </c:pt>
                <c:pt idx="12">
                  <c:v>140</c:v>
                </c:pt>
                <c:pt idx="13">
                  <c:v>140</c:v>
                </c:pt>
                <c:pt idx="15">
                  <c:v>9</c:v>
                </c:pt>
                <c:pt idx="16">
                  <c:v>20</c:v>
                </c:pt>
                <c:pt idx="18">
                  <c:v>60</c:v>
                </c:pt>
                <c:pt idx="20">
                  <c:v>60</c:v>
                </c:pt>
                <c:pt idx="22">
                  <c:v>103</c:v>
                </c:pt>
                <c:pt idx="24">
                  <c:v>694</c:v>
                </c:pt>
                <c:pt idx="25">
                  <c:v>40</c:v>
                </c:pt>
                <c:pt idx="26">
                  <c:v>20</c:v>
                </c:pt>
                <c:pt idx="28">
                  <c:v>260</c:v>
                </c:pt>
                <c:pt idx="30">
                  <c:v>60</c:v>
                </c:pt>
                <c:pt idx="31">
                  <c:v>34</c:v>
                </c:pt>
                <c:pt idx="32">
                  <c:v>40</c:v>
                </c:pt>
                <c:pt idx="33">
                  <c:v>85</c:v>
                </c:pt>
                <c:pt idx="34">
                  <c:v>80</c:v>
                </c:pt>
                <c:pt idx="35">
                  <c:v>60</c:v>
                </c:pt>
                <c:pt idx="3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02F-C846-9F5E-179B85350598}"/>
            </c:ext>
          </c:extLst>
        </c:ser>
        <c:ser>
          <c:idx val="1"/>
          <c:order val="1"/>
          <c:tx>
            <c:strRef>
              <c:f>'Sub Catagory'!$C$4:$C$5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'Sub Catagory'!$A$6:$A$47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Catagory'!$C$6:$C$47</c:f>
              <c:numCache>
                <c:formatCode>General</c:formatCode>
                <c:ptCount val="41"/>
                <c:pt idx="8">
                  <c:v>20</c:v>
                </c:pt>
                <c:pt idx="24">
                  <c:v>19</c:v>
                </c:pt>
                <c:pt idx="31">
                  <c:v>6</c:v>
                </c:pt>
                <c:pt idx="3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02F-C846-9F5E-179B85350598}"/>
            </c:ext>
          </c:extLst>
        </c:ser>
        <c:ser>
          <c:idx val="2"/>
          <c:order val="2"/>
          <c:tx>
            <c:strRef>
              <c:f>'Sub Catagory'!$D$4:$D$5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'Sub Catagory'!$A$6:$A$47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Catagory'!$D$6:$D$47</c:f>
              <c:numCache>
                <c:formatCode>General</c:formatCode>
                <c:ptCount val="41"/>
                <c:pt idx="0">
                  <c:v>100</c:v>
                </c:pt>
                <c:pt idx="3">
                  <c:v>40</c:v>
                </c:pt>
                <c:pt idx="6">
                  <c:v>80</c:v>
                </c:pt>
                <c:pt idx="8">
                  <c:v>40</c:v>
                </c:pt>
                <c:pt idx="9">
                  <c:v>40</c:v>
                </c:pt>
                <c:pt idx="10">
                  <c:v>120</c:v>
                </c:pt>
                <c:pt idx="11">
                  <c:v>20</c:v>
                </c:pt>
                <c:pt idx="13">
                  <c:v>20</c:v>
                </c:pt>
                <c:pt idx="14">
                  <c:v>60</c:v>
                </c:pt>
                <c:pt idx="15">
                  <c:v>11</c:v>
                </c:pt>
                <c:pt idx="17">
                  <c:v>40</c:v>
                </c:pt>
                <c:pt idx="18">
                  <c:v>60</c:v>
                </c:pt>
                <c:pt idx="19">
                  <c:v>20</c:v>
                </c:pt>
                <c:pt idx="21">
                  <c:v>20</c:v>
                </c:pt>
                <c:pt idx="22">
                  <c:v>57</c:v>
                </c:pt>
                <c:pt idx="23">
                  <c:v>20</c:v>
                </c:pt>
                <c:pt idx="24">
                  <c:v>353</c:v>
                </c:pt>
                <c:pt idx="27">
                  <c:v>20</c:v>
                </c:pt>
                <c:pt idx="32">
                  <c:v>2</c:v>
                </c:pt>
                <c:pt idx="33">
                  <c:v>80</c:v>
                </c:pt>
                <c:pt idx="36">
                  <c:v>47</c:v>
                </c:pt>
                <c:pt idx="37">
                  <c:v>100</c:v>
                </c:pt>
                <c:pt idx="38">
                  <c:v>120</c:v>
                </c:pt>
                <c:pt idx="39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02F-C846-9F5E-179B85350598}"/>
            </c:ext>
          </c:extLst>
        </c:ser>
        <c:ser>
          <c:idx val="3"/>
          <c:order val="3"/>
          <c:tx>
            <c:strRef>
              <c:f>'Sub Catagory'!$E$4:$E$5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'Sub Catagory'!$A$6:$A$47</c:f>
              <c:strCache>
                <c:ptCount val="41"/>
                <c:pt idx="0">
                  <c:v>animation</c:v>
                </c:pt>
                <c:pt idx="1">
                  <c:v>art books</c:v>
                </c:pt>
                <c:pt idx="2">
                  <c:v>audio</c:v>
                </c:pt>
                <c:pt idx="3">
                  <c:v>children's books</c:v>
                </c:pt>
                <c:pt idx="4">
                  <c:v>classical music</c:v>
                </c:pt>
                <c:pt idx="5">
                  <c:v>documentary</c:v>
                </c:pt>
                <c:pt idx="6">
                  <c:v>drama</c:v>
                </c:pt>
                <c:pt idx="7">
                  <c:v>electronic music</c:v>
                </c:pt>
                <c:pt idx="8">
                  <c:v>faith</c:v>
                </c:pt>
                <c:pt idx="9">
                  <c:v>fiction</c:v>
                </c:pt>
                <c:pt idx="10">
                  <c:v>food trucks</c:v>
                </c:pt>
                <c:pt idx="11">
                  <c:v>gadgets</c:v>
                </c:pt>
                <c:pt idx="12">
                  <c:v>hardware</c:v>
                </c:pt>
                <c:pt idx="13">
                  <c:v>indie rock</c:v>
                </c:pt>
                <c:pt idx="14">
                  <c:v>jazz</c:v>
                </c:pt>
                <c:pt idx="15">
                  <c:v>makerspaces</c:v>
                </c:pt>
                <c:pt idx="16">
                  <c:v>metal</c:v>
                </c:pt>
                <c:pt idx="17">
                  <c:v>mobile games</c:v>
                </c:pt>
                <c:pt idx="18">
                  <c:v>musical</c:v>
                </c:pt>
                <c:pt idx="19">
                  <c:v>nature</c:v>
                </c:pt>
                <c:pt idx="20">
                  <c:v>nonfiction</c:v>
                </c:pt>
                <c:pt idx="21">
                  <c:v>people</c:v>
                </c:pt>
                <c:pt idx="22">
                  <c:v>photobooks</c:v>
                </c:pt>
                <c:pt idx="23">
                  <c:v>places</c:v>
                </c:pt>
                <c:pt idx="24">
                  <c:v>plays</c:v>
                </c:pt>
                <c:pt idx="25">
                  <c:v>pop</c:v>
                </c:pt>
                <c:pt idx="26">
                  <c:v>radio &amp; podcasts</c:v>
                </c:pt>
                <c:pt idx="27">
                  <c:v>restaurants</c:v>
                </c:pt>
                <c:pt idx="28">
                  <c:v>rock</c:v>
                </c:pt>
                <c:pt idx="29">
                  <c:v>science fiction</c:v>
                </c:pt>
                <c:pt idx="30">
                  <c:v>shorts</c:v>
                </c:pt>
                <c:pt idx="31">
                  <c:v>small batch</c:v>
                </c:pt>
                <c:pt idx="32">
                  <c:v>space exploration</c:v>
                </c:pt>
                <c:pt idx="33">
                  <c:v>spaces</c:v>
                </c:pt>
                <c:pt idx="34">
                  <c:v>tabletop games</c:v>
                </c:pt>
                <c:pt idx="35">
                  <c:v>television</c:v>
                </c:pt>
                <c:pt idx="36">
                  <c:v>translations</c:v>
                </c:pt>
                <c:pt idx="37">
                  <c:v>video games</c:v>
                </c:pt>
                <c:pt idx="38">
                  <c:v>wearables</c:v>
                </c:pt>
                <c:pt idx="39">
                  <c:v>web</c:v>
                </c:pt>
                <c:pt idx="40">
                  <c:v>world music</c:v>
                </c:pt>
              </c:strCache>
            </c:strRef>
          </c:cat>
          <c:val>
            <c:numRef>
              <c:f>'Sub Catagory'!$E$6:$E$47</c:f>
              <c:numCache>
                <c:formatCode>General</c:formatCode>
                <c:ptCount val="41"/>
                <c:pt idx="1">
                  <c:v>20</c:v>
                </c:pt>
                <c:pt idx="2">
                  <c:v>24</c:v>
                </c:pt>
                <c:pt idx="10">
                  <c:v>20</c:v>
                </c:pt>
                <c:pt idx="18">
                  <c:v>20</c:v>
                </c:pt>
                <c:pt idx="29">
                  <c:v>40</c:v>
                </c:pt>
                <c:pt idx="32">
                  <c:v>18</c:v>
                </c:pt>
                <c:pt idx="33">
                  <c:v>17</c:v>
                </c:pt>
                <c:pt idx="36">
                  <c:v>10</c:v>
                </c:pt>
                <c:pt idx="38">
                  <c:v>60</c:v>
                </c:pt>
                <c:pt idx="39">
                  <c:v>100</c:v>
                </c:pt>
                <c:pt idx="40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02F-C846-9F5E-179B853505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48573935"/>
        <c:axId val="1348575567"/>
      </c:barChart>
      <c:catAx>
        <c:axId val="13485739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575567"/>
        <c:crosses val="autoZero"/>
        <c:auto val="1"/>
        <c:lblAlgn val="ctr"/>
        <c:lblOffset val="100"/>
        <c:noMultiLvlLbl val="0"/>
      </c:catAx>
      <c:valAx>
        <c:axId val="13485755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85739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[StarterBook.xlsx]Date!PivotTable3</c:name>
    <c:fmtId val="-1"/>
  </c:pivotSource>
  <c:chart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1"/>
            </a:solidFill>
            <a:ln w="9525">
              <a:solidFill>
                <a:schemeClr val="accent1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3"/>
            </a:solidFill>
            <a:ln w="9525">
              <a:solidFill>
                <a:schemeClr val="accent3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2"/>
            </a:solidFill>
            <a:ln w="9525">
              <a:solidFill>
                <a:schemeClr val="accent2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circle"/>
          <c:size val="5"/>
          <c:spPr>
            <a:solidFill>
              <a:schemeClr val="accent4"/>
            </a:solidFill>
            <a:ln w="9525">
              <a:solidFill>
                <a:schemeClr val="accent4"/>
              </a:solidFill>
            </a:ln>
            <a:effectLst/>
          </c:spPr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>
        <c:manualLayout>
          <c:layoutTarget val="inner"/>
          <c:xMode val="edge"/>
          <c:yMode val="edge"/>
          <c:x val="8.7580927384076995E-2"/>
          <c:y val="2.5428331875182269E-2"/>
          <c:w val="0.68347419072615923"/>
          <c:h val="0.8416746864975212"/>
        </c:manualLayout>
      </c:layout>
      <c:lineChart>
        <c:grouping val="standard"/>
        <c:varyColors val="0"/>
        <c:ser>
          <c:idx val="0"/>
          <c:order val="0"/>
          <c:tx>
            <c:strRef>
              <c:f>Date!$B$4:$B$5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Date!$B$6:$B$18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411-644C-95D5-3EF86EBE7A7A}"/>
            </c:ext>
          </c:extLst>
        </c:ser>
        <c:ser>
          <c:idx val="2"/>
          <c:order val="2"/>
          <c:tx>
            <c:strRef>
              <c:f>Date!$D$4:$D$5</c:f>
              <c:strCache>
                <c:ptCount val="1"/>
                <c:pt idx="0">
                  <c:v>failed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Date!$D$6:$D$18</c:f>
              <c:numCache>
                <c:formatCode>General</c:formatCode>
                <c:ptCount val="12"/>
                <c:pt idx="0">
                  <c:v>149</c:v>
                </c:pt>
                <c:pt idx="1">
                  <c:v>106</c:v>
                </c:pt>
                <c:pt idx="2">
                  <c:v>108</c:v>
                </c:pt>
                <c:pt idx="3">
                  <c:v>102</c:v>
                </c:pt>
                <c:pt idx="4">
                  <c:v>126</c:v>
                </c:pt>
                <c:pt idx="5">
                  <c:v>147</c:v>
                </c:pt>
                <c:pt idx="6">
                  <c:v>150</c:v>
                </c:pt>
                <c:pt idx="7">
                  <c:v>134</c:v>
                </c:pt>
                <c:pt idx="8">
                  <c:v>127</c:v>
                </c:pt>
                <c:pt idx="9">
                  <c:v>149</c:v>
                </c:pt>
                <c:pt idx="10">
                  <c:v>114</c:v>
                </c:pt>
                <c:pt idx="11">
                  <c:v>118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411-644C-95D5-3EF86EBE7A7A}"/>
            </c:ext>
          </c:extLst>
        </c:ser>
        <c:ser>
          <c:idx val="1"/>
          <c:order val="1"/>
          <c:tx>
            <c:strRef>
              <c:f>Date!$C$4:$C$5</c:f>
              <c:strCache>
                <c:ptCount val="1"/>
                <c:pt idx="0">
                  <c:v>live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Date!$C$6:$C$18</c:f>
              <c:numCache>
                <c:formatCode>General</c:formatCode>
                <c:ptCount val="12"/>
                <c:pt idx="0">
                  <c:v>2</c:v>
                </c:pt>
                <c:pt idx="1">
                  <c:v>18</c:v>
                </c:pt>
                <c:pt idx="2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411-644C-95D5-3EF86EBE7A7A}"/>
            </c:ext>
          </c:extLst>
        </c:ser>
        <c:ser>
          <c:idx val="3"/>
          <c:order val="3"/>
          <c:tx>
            <c:strRef>
              <c:f>Date!$E$4:$E$5</c:f>
              <c:strCache>
                <c:ptCount val="1"/>
                <c:pt idx="0">
                  <c:v>canceled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strRef>
              <c:f>Date!$A$6:$A$18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cat>
          <c:val>
            <c:numRef>
              <c:f>Date!$E$6:$E$18</c:f>
              <c:numCache>
                <c:formatCode>General</c:formatCode>
                <c:ptCount val="12"/>
                <c:pt idx="0">
                  <c:v>34</c:v>
                </c:pt>
                <c:pt idx="1">
                  <c:v>27</c:v>
                </c:pt>
                <c:pt idx="2">
                  <c:v>28</c:v>
                </c:pt>
                <c:pt idx="3">
                  <c:v>27</c:v>
                </c:pt>
                <c:pt idx="4">
                  <c:v>26</c:v>
                </c:pt>
                <c:pt idx="5">
                  <c:v>27</c:v>
                </c:pt>
                <c:pt idx="6">
                  <c:v>43</c:v>
                </c:pt>
                <c:pt idx="7">
                  <c:v>33</c:v>
                </c:pt>
                <c:pt idx="8">
                  <c:v>24</c:v>
                </c:pt>
                <c:pt idx="9">
                  <c:v>20</c:v>
                </c:pt>
                <c:pt idx="10">
                  <c:v>37</c:v>
                </c:pt>
                <c:pt idx="11">
                  <c:v>23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E411-644C-95D5-3EF86EBE7A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345477231"/>
        <c:axId val="1345011055"/>
      </c:lineChart>
      <c:catAx>
        <c:axId val="13454772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011055"/>
        <c:crosses val="autoZero"/>
        <c:auto val="1"/>
        <c:lblAlgn val="ctr"/>
        <c:lblOffset val="100"/>
        <c:noMultiLvlLbl val="0"/>
      </c:catAx>
      <c:valAx>
        <c:axId val="13450110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454772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12</TotalTime>
  <Pages>2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Yue</dc:creator>
  <cp:keywords/>
  <dc:description/>
  <cp:lastModifiedBy>Peng Yue</cp:lastModifiedBy>
  <cp:revision>1</cp:revision>
  <dcterms:created xsi:type="dcterms:W3CDTF">2019-08-17T23:41:00Z</dcterms:created>
  <dcterms:modified xsi:type="dcterms:W3CDTF">2019-08-18T00:05:00Z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